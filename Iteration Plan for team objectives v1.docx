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1B64" w14:textId="7161D928" w:rsidR="003C7438" w:rsidRPr="0068154B" w:rsidRDefault="0068154B">
      <w:pPr>
        <w:pStyle w:val="Title"/>
        <w:rPr>
          <w:rFonts w:cs="Arial"/>
        </w:rPr>
      </w:pPr>
      <w:r w:rsidRPr="0068154B">
        <w:rPr>
          <w:rFonts w:cs="Arial"/>
        </w:rPr>
        <w:t>Team 1 Assessment 2 – Team Objectives</w:t>
      </w:r>
    </w:p>
    <w:p w14:paraId="46779AFA" w14:textId="77777777" w:rsidR="003C7438" w:rsidRPr="0068154B" w:rsidRDefault="00CB6835">
      <w:pPr>
        <w:pStyle w:val="Title"/>
        <w:rPr>
          <w:rFonts w:cs="Arial"/>
        </w:rPr>
      </w:pPr>
      <w:r w:rsidRPr="0068154B">
        <w:rPr>
          <w:rFonts w:cs="Arial"/>
        </w:rPr>
        <w:fldChar w:fldCharType="begin"/>
      </w:r>
      <w:r w:rsidRPr="0068154B">
        <w:rPr>
          <w:rFonts w:cs="Arial"/>
        </w:rPr>
        <w:instrText xml:space="preserve"> TITLE  \* MERGEFORMAT </w:instrText>
      </w:r>
      <w:r w:rsidRPr="0068154B">
        <w:rPr>
          <w:rFonts w:cs="Arial"/>
        </w:rPr>
        <w:fldChar w:fldCharType="separate"/>
      </w:r>
      <w:r w:rsidR="00FA2BB5" w:rsidRPr="0068154B">
        <w:rPr>
          <w:rFonts w:cs="Arial"/>
        </w:rPr>
        <w:t>Iteration Plan</w:t>
      </w:r>
      <w:r w:rsidRPr="0068154B">
        <w:rPr>
          <w:rFonts w:cs="Arial"/>
        </w:rPr>
        <w:fldChar w:fldCharType="end"/>
      </w:r>
    </w:p>
    <w:p w14:paraId="758145E1" w14:textId="77777777" w:rsidR="003C7438" w:rsidRPr="0068154B" w:rsidRDefault="003C7438">
      <w:pPr>
        <w:pStyle w:val="Title"/>
        <w:jc w:val="left"/>
        <w:rPr>
          <w:rFonts w:cs="Arial"/>
        </w:rPr>
      </w:pPr>
    </w:p>
    <w:p w14:paraId="7B62B981" w14:textId="77777777" w:rsidR="00176824" w:rsidRPr="0068154B" w:rsidRDefault="00176824" w:rsidP="00176824">
      <w:pPr>
        <w:pStyle w:val="InfoBlue"/>
        <w:rPr>
          <w:rFonts w:ascii="Arial" w:hAnsi="Arial" w:cs="Arial"/>
        </w:rPr>
      </w:pPr>
      <w:r w:rsidRPr="0068154B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157371F1" w14:textId="77777777" w:rsidR="003C7438" w:rsidRPr="0068154B" w:rsidRDefault="008A4D87" w:rsidP="008A4D87">
      <w:pPr>
        <w:pStyle w:val="Heading1"/>
        <w:rPr>
          <w:rFonts w:cs="Arial"/>
        </w:rPr>
      </w:pPr>
      <w:r w:rsidRPr="0068154B">
        <w:rPr>
          <w:rFonts w:cs="Arial"/>
        </w:rPr>
        <w:t xml:space="preserve">1.  </w:t>
      </w:r>
      <w:r w:rsidR="003C7438" w:rsidRPr="0068154B">
        <w:rPr>
          <w:rFonts w:cs="Arial"/>
        </w:rPr>
        <w:t xml:space="preserve">Key </w:t>
      </w:r>
      <w:r w:rsidR="005F5C34" w:rsidRPr="0068154B">
        <w:rPr>
          <w:rFonts w:cs="Arial"/>
        </w:rPr>
        <w:t>m</w:t>
      </w:r>
      <w:r w:rsidR="003C7438" w:rsidRPr="0068154B">
        <w:rPr>
          <w:rFonts w:cs="Arial"/>
        </w:rPr>
        <w:t>ilestones</w:t>
      </w:r>
    </w:p>
    <w:p w14:paraId="08E6E992" w14:textId="6DDCCFC2" w:rsidR="003C7438" w:rsidRPr="0068154B" w:rsidRDefault="003C7438" w:rsidP="00612E0C">
      <w:pPr>
        <w:pStyle w:val="InfoBlue"/>
        <w:rPr>
          <w:rFonts w:ascii="Arial" w:hAnsi="Arial" w:cs="Arial"/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68154B" w14:paraId="2FD248F7" w14:textId="77777777">
        <w:tc>
          <w:tcPr>
            <w:tcW w:w="4608" w:type="dxa"/>
          </w:tcPr>
          <w:p w14:paraId="1D9B304D" w14:textId="77777777" w:rsidR="003C7438" w:rsidRPr="0068154B" w:rsidRDefault="003C74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68154B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1872" w:type="dxa"/>
          </w:tcPr>
          <w:p w14:paraId="0763E28F" w14:textId="77777777" w:rsidR="003C7438" w:rsidRPr="0068154B" w:rsidRDefault="003C74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154B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14:paraId="6598BE88" w14:textId="75423122" w:rsidR="0068154B" w:rsidRPr="0068154B" w:rsidRDefault="0068154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C7438" w:rsidRPr="0068154B" w14:paraId="16E2FEB8" w14:textId="77777777">
        <w:tc>
          <w:tcPr>
            <w:tcW w:w="4608" w:type="dxa"/>
          </w:tcPr>
          <w:p w14:paraId="3145F23D" w14:textId="77777777" w:rsidR="003C7438" w:rsidRPr="0068154B" w:rsidRDefault="003C7438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 xml:space="preserve">Iteration </w:t>
            </w:r>
            <w:r w:rsidR="00B7002B" w:rsidRPr="0068154B">
              <w:rPr>
                <w:rFonts w:ascii="Arial" w:hAnsi="Arial" w:cs="Arial"/>
                <w:sz w:val="22"/>
                <w:szCs w:val="22"/>
              </w:rPr>
              <w:t>s</w:t>
            </w:r>
            <w:r w:rsidRPr="0068154B">
              <w:rPr>
                <w:rFonts w:ascii="Arial" w:hAnsi="Arial" w:cs="Arial"/>
                <w:sz w:val="22"/>
                <w:szCs w:val="22"/>
              </w:rPr>
              <w:t>tart</w:t>
            </w:r>
          </w:p>
        </w:tc>
        <w:tc>
          <w:tcPr>
            <w:tcW w:w="1872" w:type="dxa"/>
          </w:tcPr>
          <w:p w14:paraId="24AC6AD7" w14:textId="77777777" w:rsidR="003C7438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18/08/2021</w:t>
            </w:r>
          </w:p>
          <w:p w14:paraId="636AE513" w14:textId="5E635B24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7438" w:rsidRPr="0068154B" w14:paraId="4B72E74E" w14:textId="77777777">
        <w:tc>
          <w:tcPr>
            <w:tcW w:w="4608" w:type="dxa"/>
          </w:tcPr>
          <w:p w14:paraId="1D529324" w14:textId="120910F6" w:rsidR="003C7438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Create Work Breakdown Structure</w:t>
            </w:r>
          </w:p>
        </w:tc>
        <w:tc>
          <w:tcPr>
            <w:tcW w:w="1872" w:type="dxa"/>
          </w:tcPr>
          <w:p w14:paraId="5624E32E" w14:textId="77777777" w:rsidR="003C7438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18/08/2021</w:t>
            </w:r>
          </w:p>
          <w:p w14:paraId="03E38BB2" w14:textId="058B9021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7438" w:rsidRPr="0068154B" w14:paraId="0FE9DD68" w14:textId="77777777">
        <w:tc>
          <w:tcPr>
            <w:tcW w:w="4608" w:type="dxa"/>
          </w:tcPr>
          <w:p w14:paraId="12208BA8" w14:textId="53BD3471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Record Meeting Minutes</w:t>
            </w:r>
          </w:p>
        </w:tc>
        <w:tc>
          <w:tcPr>
            <w:tcW w:w="1872" w:type="dxa"/>
          </w:tcPr>
          <w:p w14:paraId="1DBE34FD" w14:textId="77777777" w:rsidR="003C7438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26</w:t>
            </w:r>
            <w:r w:rsidRPr="0068154B">
              <w:rPr>
                <w:rFonts w:ascii="Arial" w:hAnsi="Arial" w:cs="Arial"/>
                <w:sz w:val="22"/>
                <w:szCs w:val="22"/>
              </w:rPr>
              <w:t>/08/2021</w:t>
            </w:r>
          </w:p>
          <w:p w14:paraId="059A6A3A" w14:textId="602C4775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154B" w:rsidRPr="0068154B" w14:paraId="08CF80C3" w14:textId="77777777">
        <w:tc>
          <w:tcPr>
            <w:tcW w:w="4608" w:type="dxa"/>
          </w:tcPr>
          <w:p w14:paraId="4ED6563E" w14:textId="5FC0C29D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Update Team Wiki</w:t>
            </w:r>
          </w:p>
        </w:tc>
        <w:tc>
          <w:tcPr>
            <w:tcW w:w="1872" w:type="dxa"/>
          </w:tcPr>
          <w:p w14:paraId="14564FD1" w14:textId="77777777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2</w:t>
            </w:r>
            <w:r w:rsidRPr="0068154B">
              <w:rPr>
                <w:rFonts w:ascii="Arial" w:hAnsi="Arial" w:cs="Arial"/>
                <w:sz w:val="22"/>
                <w:szCs w:val="22"/>
              </w:rPr>
              <w:t>8</w:t>
            </w:r>
            <w:r w:rsidRPr="0068154B">
              <w:rPr>
                <w:rFonts w:ascii="Arial" w:hAnsi="Arial" w:cs="Arial"/>
                <w:sz w:val="22"/>
                <w:szCs w:val="22"/>
              </w:rPr>
              <w:t>/08/2021</w:t>
            </w:r>
          </w:p>
          <w:p w14:paraId="0FB75F4B" w14:textId="25038D74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154B" w:rsidRPr="0068154B" w14:paraId="34A56CFF" w14:textId="77777777">
        <w:tc>
          <w:tcPr>
            <w:tcW w:w="4608" w:type="dxa"/>
          </w:tcPr>
          <w:p w14:paraId="5FFC897E" w14:textId="58594061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Create Iteration Plan for team objectives</w:t>
            </w:r>
          </w:p>
        </w:tc>
        <w:tc>
          <w:tcPr>
            <w:tcW w:w="1872" w:type="dxa"/>
          </w:tcPr>
          <w:p w14:paraId="27EB8B2E" w14:textId="77777777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28/08/2021</w:t>
            </w:r>
          </w:p>
          <w:p w14:paraId="763399EF" w14:textId="4E40D300" w:rsidR="0068154B" w:rsidRPr="0068154B" w:rsidRDefault="00681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154B" w:rsidRPr="0068154B" w14:paraId="7E50DBC8" w14:textId="77777777">
        <w:tc>
          <w:tcPr>
            <w:tcW w:w="4608" w:type="dxa"/>
          </w:tcPr>
          <w:p w14:paraId="339BD498" w14:textId="1305AA8B" w:rsidR="0068154B" w:rsidRPr="0068154B" w:rsidRDefault="0068154B" w:rsidP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Create Iteration Plan for individual</w:t>
            </w:r>
            <w:r w:rsidR="004205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20569">
              <w:rPr>
                <w:rFonts w:ascii="Arial" w:hAnsi="Arial" w:cs="Arial"/>
                <w:sz w:val="22"/>
                <w:szCs w:val="22"/>
              </w:rPr>
              <w:t>responsibility</w:t>
            </w:r>
          </w:p>
        </w:tc>
        <w:tc>
          <w:tcPr>
            <w:tcW w:w="1872" w:type="dxa"/>
          </w:tcPr>
          <w:p w14:paraId="51398598" w14:textId="77777777" w:rsidR="0068154B" w:rsidRPr="0068154B" w:rsidRDefault="0068154B" w:rsidP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2</w:t>
            </w:r>
            <w:r w:rsidRPr="0068154B">
              <w:rPr>
                <w:rFonts w:ascii="Arial" w:hAnsi="Arial" w:cs="Arial"/>
                <w:sz w:val="22"/>
                <w:szCs w:val="22"/>
              </w:rPr>
              <w:t>8</w:t>
            </w:r>
            <w:r w:rsidRPr="0068154B">
              <w:rPr>
                <w:rFonts w:ascii="Arial" w:hAnsi="Arial" w:cs="Arial"/>
                <w:sz w:val="22"/>
                <w:szCs w:val="22"/>
              </w:rPr>
              <w:t>/08/2021</w:t>
            </w:r>
          </w:p>
          <w:p w14:paraId="7C37A8BA" w14:textId="124737EF" w:rsidR="0068154B" w:rsidRPr="0068154B" w:rsidRDefault="0068154B" w:rsidP="00681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154B" w:rsidRPr="0068154B" w14:paraId="64E1E398" w14:textId="77777777">
        <w:tc>
          <w:tcPr>
            <w:tcW w:w="4608" w:type="dxa"/>
          </w:tcPr>
          <w:p w14:paraId="19DFAA50" w14:textId="77777777" w:rsidR="0068154B" w:rsidRPr="0068154B" w:rsidRDefault="0068154B" w:rsidP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Iteration stop</w:t>
            </w:r>
          </w:p>
        </w:tc>
        <w:tc>
          <w:tcPr>
            <w:tcW w:w="1872" w:type="dxa"/>
          </w:tcPr>
          <w:p w14:paraId="39831826" w14:textId="77777777" w:rsidR="0068154B" w:rsidRPr="0068154B" w:rsidRDefault="0068154B" w:rsidP="0068154B">
            <w:pPr>
              <w:rPr>
                <w:rFonts w:ascii="Arial" w:hAnsi="Arial" w:cs="Arial"/>
                <w:sz w:val="22"/>
                <w:szCs w:val="22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28</w:t>
            </w:r>
            <w:r w:rsidRPr="0068154B">
              <w:rPr>
                <w:rFonts w:ascii="Arial" w:hAnsi="Arial" w:cs="Arial"/>
                <w:sz w:val="22"/>
                <w:szCs w:val="22"/>
              </w:rPr>
              <w:t>/08/2021</w:t>
            </w:r>
          </w:p>
          <w:p w14:paraId="34957623" w14:textId="26C6F3C8" w:rsidR="0068154B" w:rsidRPr="0068154B" w:rsidRDefault="0068154B" w:rsidP="00681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14:paraId="48E537FA" w14:textId="77777777" w:rsidR="003C7438" w:rsidRPr="0068154B" w:rsidRDefault="003C7438">
      <w:pPr>
        <w:pStyle w:val="BodyText"/>
        <w:ind w:left="0"/>
        <w:rPr>
          <w:rFonts w:ascii="Arial" w:hAnsi="Arial" w:cs="Arial"/>
        </w:rPr>
      </w:pPr>
    </w:p>
    <w:p w14:paraId="56EE0EDF" w14:textId="6192B34A" w:rsidR="0068154B" w:rsidRPr="0068154B" w:rsidRDefault="008A4D87" w:rsidP="0068154B">
      <w:pPr>
        <w:pStyle w:val="Heading1"/>
        <w:rPr>
          <w:rFonts w:cs="Arial"/>
          <w:b w:val="0"/>
        </w:rPr>
      </w:pPr>
      <w:r w:rsidRPr="0068154B">
        <w:rPr>
          <w:rFonts w:cs="Arial"/>
        </w:rPr>
        <w:t xml:space="preserve">2.  </w:t>
      </w:r>
      <w:r w:rsidR="00A15332" w:rsidRPr="0068154B">
        <w:rPr>
          <w:rFonts w:cs="Arial"/>
        </w:rPr>
        <w:t>High-level</w:t>
      </w:r>
      <w:r w:rsidR="003C7438" w:rsidRPr="0068154B">
        <w:rPr>
          <w:rFonts w:cs="Arial"/>
        </w:rPr>
        <w:t xml:space="preserve"> </w:t>
      </w:r>
      <w:r w:rsidR="00B7002B" w:rsidRPr="0068154B">
        <w:rPr>
          <w:rFonts w:cs="Arial"/>
        </w:rPr>
        <w:t>o</w:t>
      </w:r>
      <w:r w:rsidR="003C7438" w:rsidRPr="0068154B">
        <w:rPr>
          <w:rFonts w:cs="Arial"/>
        </w:rPr>
        <w:t>bjectives</w:t>
      </w:r>
    </w:p>
    <w:p w14:paraId="2612C2DC" w14:textId="5BB21853" w:rsidR="0068154B" w:rsidRPr="0068154B" w:rsidRDefault="0068154B" w:rsidP="0068154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 xml:space="preserve">Objective: </w:t>
      </w:r>
      <w:r w:rsidRPr="0068154B">
        <w:rPr>
          <w:rFonts w:ascii="Arial" w:hAnsi="Arial" w:cs="Arial"/>
          <w:sz w:val="22"/>
          <w:szCs w:val="22"/>
        </w:rPr>
        <w:t>Create Work Breakdown Structure</w:t>
      </w:r>
    </w:p>
    <w:p w14:paraId="4B7FAE46" w14:textId="4E446EF8" w:rsidR="0068154B" w:rsidRDefault="0068154B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 xml:space="preserve">Outcome: </w:t>
      </w:r>
      <w:r w:rsidR="001D2005">
        <w:rPr>
          <w:rFonts w:ascii="Arial" w:hAnsi="Arial" w:cs="Arial"/>
          <w:sz w:val="22"/>
          <w:szCs w:val="22"/>
        </w:rPr>
        <w:t>WBS has been created where each members’ roles as author, mediator, and reviewer</w:t>
      </w:r>
      <w:r w:rsidR="00E46945">
        <w:rPr>
          <w:rFonts w:ascii="Arial" w:hAnsi="Arial" w:cs="Arial"/>
          <w:sz w:val="22"/>
          <w:szCs w:val="22"/>
        </w:rPr>
        <w:t xml:space="preserve"> has been assigned to as well as which codes they are responsible for doing</w:t>
      </w:r>
      <w:r w:rsidR="001D2005">
        <w:rPr>
          <w:rFonts w:ascii="Arial" w:hAnsi="Arial" w:cs="Arial"/>
          <w:sz w:val="22"/>
          <w:szCs w:val="22"/>
        </w:rPr>
        <w:t>.</w:t>
      </w:r>
    </w:p>
    <w:p w14:paraId="63DD4CF2" w14:textId="77777777" w:rsidR="00420569" w:rsidRPr="0068154B" w:rsidRDefault="00420569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42C69527" w14:textId="6DFCA0A5" w:rsidR="0068154B" w:rsidRPr="0068154B" w:rsidRDefault="0068154B" w:rsidP="0068154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>Objective: Record Meeting Minutes</w:t>
      </w:r>
    </w:p>
    <w:p w14:paraId="0FABC791" w14:textId="2A27F5DA" w:rsidR="0068154B" w:rsidRDefault="0068154B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>Outcome:</w:t>
      </w:r>
      <w:r w:rsidR="00E46945">
        <w:rPr>
          <w:rFonts w:ascii="Arial" w:hAnsi="Arial" w:cs="Arial"/>
          <w:sz w:val="22"/>
          <w:szCs w:val="22"/>
        </w:rPr>
        <w:t xml:space="preserve"> All meeting minutes have been recorded which include week 4 meeting minutes, </w:t>
      </w:r>
      <w:r w:rsidR="00E46945">
        <w:rPr>
          <w:rFonts w:ascii="Arial" w:hAnsi="Arial" w:cs="Arial"/>
          <w:sz w:val="22"/>
          <w:szCs w:val="22"/>
        </w:rPr>
        <w:t xml:space="preserve">week </w:t>
      </w:r>
      <w:r w:rsidR="00E46945">
        <w:rPr>
          <w:rFonts w:ascii="Arial" w:hAnsi="Arial" w:cs="Arial"/>
          <w:sz w:val="22"/>
          <w:szCs w:val="22"/>
        </w:rPr>
        <w:t>5</w:t>
      </w:r>
      <w:r w:rsidR="00E46945">
        <w:rPr>
          <w:rFonts w:ascii="Arial" w:hAnsi="Arial" w:cs="Arial"/>
          <w:sz w:val="22"/>
          <w:szCs w:val="22"/>
        </w:rPr>
        <w:t xml:space="preserve"> meeting minutes</w:t>
      </w:r>
      <w:r w:rsidR="00E46945">
        <w:rPr>
          <w:rFonts w:ascii="Arial" w:hAnsi="Arial" w:cs="Arial"/>
          <w:sz w:val="22"/>
          <w:szCs w:val="22"/>
        </w:rPr>
        <w:t xml:space="preserve">, and </w:t>
      </w:r>
      <w:r w:rsidR="00E46945">
        <w:rPr>
          <w:rFonts w:ascii="Arial" w:hAnsi="Arial" w:cs="Arial"/>
          <w:sz w:val="22"/>
          <w:szCs w:val="22"/>
        </w:rPr>
        <w:t xml:space="preserve">week </w:t>
      </w:r>
      <w:r w:rsidR="00E46945">
        <w:rPr>
          <w:rFonts w:ascii="Arial" w:hAnsi="Arial" w:cs="Arial"/>
          <w:sz w:val="22"/>
          <w:szCs w:val="22"/>
        </w:rPr>
        <w:t>6</w:t>
      </w:r>
      <w:r w:rsidR="00E46945">
        <w:rPr>
          <w:rFonts w:ascii="Arial" w:hAnsi="Arial" w:cs="Arial"/>
          <w:sz w:val="22"/>
          <w:szCs w:val="22"/>
        </w:rPr>
        <w:t xml:space="preserve"> meeting minutes</w:t>
      </w:r>
      <w:r w:rsidR="00E46945">
        <w:rPr>
          <w:rFonts w:ascii="Arial" w:hAnsi="Arial" w:cs="Arial"/>
          <w:sz w:val="22"/>
          <w:szCs w:val="22"/>
        </w:rPr>
        <w:t xml:space="preserve"> where assessment 2 objectives and responsibilities have been discussed.</w:t>
      </w:r>
    </w:p>
    <w:p w14:paraId="48E61C57" w14:textId="77777777" w:rsidR="00420569" w:rsidRPr="0068154B" w:rsidRDefault="00420569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1C30B3D7" w14:textId="4166E13C" w:rsidR="0068154B" w:rsidRPr="0068154B" w:rsidRDefault="0068154B" w:rsidP="0068154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>Objective: Update Team Wiki</w:t>
      </w:r>
    </w:p>
    <w:p w14:paraId="22DBA2A6" w14:textId="42B86F48" w:rsidR="0068154B" w:rsidRDefault="0068154B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 xml:space="preserve">Outcome: </w:t>
      </w:r>
      <w:r>
        <w:rPr>
          <w:rFonts w:ascii="Arial" w:hAnsi="Arial" w:cs="Arial"/>
          <w:sz w:val="22"/>
          <w:szCs w:val="22"/>
        </w:rPr>
        <w:t xml:space="preserve">Team wiki has been updated with relevant documents </w:t>
      </w:r>
      <w:r w:rsidR="00E46945">
        <w:rPr>
          <w:rFonts w:ascii="Arial" w:hAnsi="Arial" w:cs="Arial"/>
          <w:sz w:val="22"/>
          <w:szCs w:val="22"/>
        </w:rPr>
        <w:t>which include</w:t>
      </w:r>
      <w:r>
        <w:rPr>
          <w:rFonts w:ascii="Arial" w:hAnsi="Arial" w:cs="Arial"/>
          <w:sz w:val="22"/>
          <w:szCs w:val="22"/>
        </w:rPr>
        <w:t xml:space="preserve"> work breakdown structure, the meeting minutes, </w:t>
      </w:r>
      <w:r w:rsidR="00420569">
        <w:rPr>
          <w:rFonts w:ascii="Arial" w:hAnsi="Arial" w:cs="Arial"/>
          <w:sz w:val="22"/>
          <w:szCs w:val="22"/>
        </w:rPr>
        <w:t>iteration plan for team objectives, and iteration plan for individual responsibility</w:t>
      </w:r>
      <w:r w:rsidR="00E46945">
        <w:rPr>
          <w:rFonts w:ascii="Arial" w:hAnsi="Arial" w:cs="Arial"/>
          <w:sz w:val="22"/>
          <w:szCs w:val="22"/>
        </w:rPr>
        <w:t>.</w:t>
      </w:r>
    </w:p>
    <w:p w14:paraId="4D3389BC" w14:textId="77777777" w:rsidR="00420569" w:rsidRPr="0068154B" w:rsidRDefault="00420569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68C6BF03" w14:textId="61622CAB" w:rsidR="0068154B" w:rsidRPr="0068154B" w:rsidRDefault="0068154B" w:rsidP="0068154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>Objective: Create Iteration Plan for team objectives</w:t>
      </w:r>
    </w:p>
    <w:p w14:paraId="0E588865" w14:textId="2F080C31" w:rsidR="0068154B" w:rsidRDefault="0068154B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 xml:space="preserve">Outcome: </w:t>
      </w:r>
      <w:r w:rsidR="00483E1C">
        <w:rPr>
          <w:rFonts w:ascii="Arial" w:hAnsi="Arial" w:cs="Arial"/>
          <w:sz w:val="22"/>
          <w:szCs w:val="22"/>
        </w:rPr>
        <w:t>Iteration plan for the team objectives has been created which include work breakdown structure, meeting minutes, team wiki update.</w:t>
      </w:r>
    </w:p>
    <w:p w14:paraId="7064B04A" w14:textId="77777777" w:rsidR="00420569" w:rsidRPr="0068154B" w:rsidRDefault="00420569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58A1A41A" w14:textId="52CD835A" w:rsidR="0068154B" w:rsidRPr="0068154B" w:rsidRDefault="0068154B" w:rsidP="0068154B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 xml:space="preserve">Objective: Create Iteration Plan for individual </w:t>
      </w:r>
      <w:r w:rsidR="00420569">
        <w:rPr>
          <w:rFonts w:ascii="Arial" w:hAnsi="Arial" w:cs="Arial"/>
          <w:sz w:val="22"/>
          <w:szCs w:val="22"/>
        </w:rPr>
        <w:t>responsibility</w:t>
      </w:r>
    </w:p>
    <w:p w14:paraId="0639CCB4" w14:textId="27B3ACD9" w:rsidR="0068154B" w:rsidRDefault="0068154B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  <w:r w:rsidRPr="0068154B">
        <w:rPr>
          <w:rFonts w:ascii="Arial" w:hAnsi="Arial" w:cs="Arial"/>
          <w:sz w:val="22"/>
          <w:szCs w:val="22"/>
        </w:rPr>
        <w:t xml:space="preserve">Outcome: </w:t>
      </w:r>
      <w:r w:rsidR="00483E1C">
        <w:rPr>
          <w:rFonts w:ascii="Arial" w:hAnsi="Arial" w:cs="Arial"/>
          <w:sz w:val="22"/>
          <w:szCs w:val="22"/>
        </w:rPr>
        <w:t xml:space="preserve">Iteration plan for individual responsibility has been created which include </w:t>
      </w:r>
      <w:r w:rsidR="00830351">
        <w:rPr>
          <w:rFonts w:ascii="Arial" w:hAnsi="Arial" w:cs="Arial"/>
          <w:sz w:val="22"/>
          <w:szCs w:val="22"/>
        </w:rPr>
        <w:t>make frequent small commits as author, mediate between author and reviewer that was assigned, review commits of assigned author.</w:t>
      </w:r>
    </w:p>
    <w:p w14:paraId="69BA5A03" w14:textId="77777777" w:rsidR="00420569" w:rsidRPr="0068154B" w:rsidRDefault="00420569" w:rsidP="0068154B">
      <w:pPr>
        <w:pStyle w:val="ListParagraph"/>
        <w:ind w:left="630"/>
        <w:rPr>
          <w:rFonts w:ascii="Arial" w:hAnsi="Arial" w:cs="Arial"/>
          <w:sz w:val="22"/>
          <w:szCs w:val="22"/>
        </w:rPr>
      </w:pPr>
    </w:p>
    <w:p w14:paraId="0E9E274B" w14:textId="77777777" w:rsidR="00B62EF7" w:rsidRPr="0068154B" w:rsidRDefault="00B62EF7" w:rsidP="00B62EF7">
      <w:pPr>
        <w:pStyle w:val="BodyText"/>
        <w:ind w:left="360"/>
        <w:rPr>
          <w:rFonts w:ascii="Arial" w:hAnsi="Arial" w:cs="Arial"/>
          <w:color w:val="0000FF"/>
        </w:rPr>
      </w:pPr>
    </w:p>
    <w:p w14:paraId="64562948" w14:textId="514DA8DB" w:rsidR="00C40D04" w:rsidRDefault="00C40D04" w:rsidP="00C40D04">
      <w:pPr>
        <w:pStyle w:val="Heading1"/>
        <w:rPr>
          <w:rFonts w:cs="Arial"/>
        </w:rPr>
      </w:pPr>
      <w:r w:rsidRPr="0068154B">
        <w:rPr>
          <w:rFonts w:cs="Arial"/>
        </w:rPr>
        <w:t>3.  Evaluation criteria</w:t>
      </w:r>
    </w:p>
    <w:p w14:paraId="2B53AD7B" w14:textId="77777777" w:rsidR="00DA69EB" w:rsidRPr="00DA69EB" w:rsidRDefault="00DA69EB" w:rsidP="00DA69EB"/>
    <w:p w14:paraId="5CA3CA28" w14:textId="3DA54670" w:rsidR="00830351" w:rsidRDefault="00DA69EB" w:rsidP="00830351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DA69EB">
        <w:rPr>
          <w:rFonts w:ascii="Arial" w:hAnsi="Arial" w:cs="Arial"/>
          <w:sz w:val="22"/>
          <w:szCs w:val="22"/>
        </w:rPr>
        <w:t>Our work breakdown structure</w:t>
      </w:r>
      <w:r>
        <w:rPr>
          <w:rFonts w:ascii="Arial" w:hAnsi="Arial" w:cs="Arial"/>
          <w:sz w:val="22"/>
          <w:szCs w:val="22"/>
        </w:rPr>
        <w:t xml:space="preserve"> for assessment 2 static review has been created </w:t>
      </w:r>
      <w:r w:rsidR="000265D0">
        <w:rPr>
          <w:rFonts w:ascii="Arial" w:hAnsi="Arial" w:cs="Arial"/>
          <w:sz w:val="22"/>
          <w:szCs w:val="22"/>
        </w:rPr>
        <w:t>which contains what codes each team member are responsible for as well as their roles as mediator and reviewer</w:t>
      </w:r>
      <w:r>
        <w:rPr>
          <w:rFonts w:ascii="Arial" w:hAnsi="Arial" w:cs="Arial"/>
          <w:sz w:val="22"/>
          <w:szCs w:val="22"/>
        </w:rPr>
        <w:t>.</w:t>
      </w:r>
    </w:p>
    <w:p w14:paraId="21F3CF1C" w14:textId="65621327" w:rsidR="000265D0" w:rsidRDefault="008004B6" w:rsidP="00830351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0265D0">
        <w:rPr>
          <w:rFonts w:ascii="Arial" w:hAnsi="Arial" w:cs="Arial"/>
          <w:sz w:val="22"/>
          <w:szCs w:val="22"/>
        </w:rPr>
        <w:t>hree team meetings were held</w:t>
      </w:r>
      <w:r>
        <w:rPr>
          <w:rFonts w:ascii="Arial" w:hAnsi="Arial" w:cs="Arial"/>
          <w:sz w:val="22"/>
          <w:szCs w:val="22"/>
        </w:rPr>
        <w:t xml:space="preserve"> discussing objectives and deliverables of assessment 2.</w:t>
      </w:r>
    </w:p>
    <w:p w14:paraId="7E85BEFE" w14:textId="3EDE47CD" w:rsidR="008004B6" w:rsidRDefault="008004B6" w:rsidP="00830351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wiki has been updated with two iteration plans, three meeting minutes, work breakdown structure, documentation of commits of each team member as author, mediator, and reviewer.</w:t>
      </w:r>
    </w:p>
    <w:p w14:paraId="70755332" w14:textId="698125E2" w:rsidR="008004B6" w:rsidRDefault="008004B6" w:rsidP="00830351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Iteration plan for the team objectives of assessment 2 have been created which addresses deliverables such as creating work breakdown structure, documenting team meetings, updating team wiki, creating iteration plans for team objectives, and individual responsibilities.</w:t>
      </w:r>
    </w:p>
    <w:p w14:paraId="5E3284C5" w14:textId="0B3C8EF2" w:rsidR="00830351" w:rsidRPr="008004B6" w:rsidRDefault="008004B6" w:rsidP="008004B6">
      <w:pPr>
        <w:pStyle w:val="BodyText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Iteration plan for individual responsibility has been created which addresses responsibilities such as making frequent commits as an author, mediating between assigned author and reviewer, reviewing commits of assigned author.</w:t>
      </w:r>
    </w:p>
    <w:p w14:paraId="048FA23A" w14:textId="77777777" w:rsidR="00830351" w:rsidRPr="0068154B" w:rsidRDefault="00830351" w:rsidP="00830351">
      <w:pPr>
        <w:pStyle w:val="BodyText"/>
        <w:rPr>
          <w:rFonts w:ascii="Arial" w:hAnsi="Arial" w:cs="Arial"/>
          <w:color w:val="0000FF"/>
        </w:rPr>
      </w:pPr>
    </w:p>
    <w:p w14:paraId="35D43308" w14:textId="77777777" w:rsidR="00A15332" w:rsidRPr="0068154B" w:rsidRDefault="00C40D04" w:rsidP="00B7002B">
      <w:pPr>
        <w:pStyle w:val="Heading1"/>
        <w:rPr>
          <w:rFonts w:cs="Arial"/>
        </w:rPr>
      </w:pPr>
      <w:r w:rsidRPr="0068154B">
        <w:rPr>
          <w:rFonts w:cs="Arial"/>
        </w:rPr>
        <w:t>4</w:t>
      </w:r>
      <w:r w:rsidR="008A4D87" w:rsidRPr="0068154B">
        <w:rPr>
          <w:rFonts w:cs="Arial"/>
        </w:rPr>
        <w:t xml:space="preserve">.  </w:t>
      </w:r>
      <w:r w:rsidR="00A15332" w:rsidRPr="0068154B">
        <w:rPr>
          <w:rFonts w:cs="Arial"/>
        </w:rPr>
        <w:t xml:space="preserve">Work Item </w:t>
      </w:r>
      <w:r w:rsidR="00B7002B" w:rsidRPr="0068154B">
        <w:rPr>
          <w:rFonts w:cs="Arial"/>
        </w:rPr>
        <w:t>a</w:t>
      </w:r>
      <w:r w:rsidR="00A15332" w:rsidRPr="0068154B">
        <w:rPr>
          <w:rFonts w:cs="Arial"/>
        </w:rPr>
        <w:t>ssignments</w:t>
      </w:r>
    </w:p>
    <w:p w14:paraId="7D82ECBF" w14:textId="50ECF964" w:rsidR="00A15332" w:rsidRPr="0068154B" w:rsidRDefault="00A15332" w:rsidP="00612E0C">
      <w:pPr>
        <w:pStyle w:val="BodyText"/>
        <w:ind w:left="360"/>
        <w:rPr>
          <w:rFonts w:ascii="Arial" w:hAnsi="Arial" w:cs="Arial"/>
        </w:rPr>
      </w:pP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250"/>
        <w:gridCol w:w="2250"/>
        <w:gridCol w:w="1350"/>
        <w:gridCol w:w="1440"/>
        <w:gridCol w:w="1350"/>
        <w:gridCol w:w="1260"/>
      </w:tblGrid>
      <w:tr w:rsidR="005E10F6" w:rsidRPr="00A64B1D" w14:paraId="71C5147C" w14:textId="77777777" w:rsidTr="005E10F6">
        <w:trPr>
          <w:trHeight w:val="728"/>
        </w:trPr>
        <w:tc>
          <w:tcPr>
            <w:tcW w:w="1005" w:type="dxa"/>
            <w:shd w:val="clear" w:color="auto" w:fill="D9D9D9"/>
          </w:tcPr>
          <w:p w14:paraId="22C16256" w14:textId="77777777" w:rsidR="005E10F6" w:rsidRPr="00A64B1D" w:rsidRDefault="005E10F6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A64B1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250" w:type="dxa"/>
            <w:shd w:val="clear" w:color="auto" w:fill="D9D9D9"/>
          </w:tcPr>
          <w:p w14:paraId="6FE635F6" w14:textId="77777777" w:rsidR="005E10F6" w:rsidRPr="00A64B1D" w:rsidRDefault="005E10F6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A64B1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250" w:type="dxa"/>
            <w:shd w:val="clear" w:color="auto" w:fill="D9D9D9"/>
          </w:tcPr>
          <w:p w14:paraId="6DB10B76" w14:textId="77777777" w:rsidR="005E10F6" w:rsidRPr="00A64B1D" w:rsidRDefault="005E10F6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A64B1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50" w:type="dxa"/>
            <w:shd w:val="clear" w:color="auto" w:fill="D9D9D9"/>
          </w:tcPr>
          <w:p w14:paraId="3C1199B1" w14:textId="77777777" w:rsidR="005E10F6" w:rsidRPr="00A64B1D" w:rsidRDefault="005E10F6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A64B1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440" w:type="dxa"/>
            <w:shd w:val="clear" w:color="auto" w:fill="D9D9D9"/>
          </w:tcPr>
          <w:p w14:paraId="0A41DD77" w14:textId="77777777" w:rsidR="005E10F6" w:rsidRPr="00A64B1D" w:rsidRDefault="005E10F6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A64B1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1BD9E09F" w14:textId="77777777" w:rsidR="005E10F6" w:rsidRPr="00A64B1D" w:rsidRDefault="005E10F6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A64B1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1260" w:type="dxa"/>
            <w:shd w:val="clear" w:color="auto" w:fill="D9D9D9"/>
          </w:tcPr>
          <w:p w14:paraId="108AE4B1" w14:textId="77777777" w:rsidR="005E10F6" w:rsidRPr="00A64B1D" w:rsidRDefault="005E10F6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A64B1D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A64B1D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5E10F6" w:rsidRPr="00A64B1D" w14:paraId="5B60034D" w14:textId="77777777" w:rsidTr="005E10F6">
        <w:trPr>
          <w:trHeight w:val="255"/>
        </w:trPr>
        <w:tc>
          <w:tcPr>
            <w:tcW w:w="1005" w:type="dxa"/>
            <w:vAlign w:val="center"/>
          </w:tcPr>
          <w:p w14:paraId="30AFC0E6" w14:textId="716AAB35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4B1D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2250" w:type="dxa"/>
            <w:shd w:val="clear" w:color="auto" w:fill="auto"/>
            <w:noWrap/>
          </w:tcPr>
          <w:p w14:paraId="6188081A" w14:textId="106243E4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Create Work Breakdown Structure</w:t>
            </w:r>
          </w:p>
        </w:tc>
        <w:tc>
          <w:tcPr>
            <w:tcW w:w="2250" w:type="dxa"/>
          </w:tcPr>
          <w:p w14:paraId="3AABB166" w14:textId="2CFE4B57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WBS was created. Assigned roles as author, mediator, and reviewer to each member.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C17BBB" w14:textId="36849204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4B4A16F" w14:textId="7C29EF2E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  <w:vAlign w:val="center"/>
          </w:tcPr>
          <w:p w14:paraId="20A1D367" w14:textId="71F4CDF3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B37D31B" w14:textId="578DC642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5E10F6" w:rsidRPr="00A64B1D" w14:paraId="683FD4C2" w14:textId="77777777" w:rsidTr="005E10F6">
        <w:trPr>
          <w:trHeight w:val="255"/>
        </w:trPr>
        <w:tc>
          <w:tcPr>
            <w:tcW w:w="1005" w:type="dxa"/>
            <w:vAlign w:val="center"/>
          </w:tcPr>
          <w:p w14:paraId="0D6B7DE3" w14:textId="063F78D5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250" w:type="dxa"/>
            <w:shd w:val="clear" w:color="auto" w:fill="auto"/>
            <w:noWrap/>
          </w:tcPr>
          <w:p w14:paraId="6FC929EE" w14:textId="24D33C46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Record Meeting Minutes</w:t>
            </w:r>
          </w:p>
        </w:tc>
        <w:tc>
          <w:tcPr>
            <w:tcW w:w="2250" w:type="dxa"/>
          </w:tcPr>
          <w:p w14:paraId="135A7FB5" w14:textId="28A4A37E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Each three meeting minutes were documented which action items and issues etc.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1E1FA21" w14:textId="0915E19F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5458062" w14:textId="1EB1362F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  <w:vAlign w:val="center"/>
          </w:tcPr>
          <w:p w14:paraId="765AF282" w14:textId="100FFFD1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A166D4D" w14:textId="50D5B97C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5E10F6" w:rsidRPr="00A64B1D" w14:paraId="7944608F" w14:textId="77777777" w:rsidTr="005E10F6">
        <w:trPr>
          <w:trHeight w:val="255"/>
        </w:trPr>
        <w:tc>
          <w:tcPr>
            <w:tcW w:w="1005" w:type="dxa"/>
            <w:vAlign w:val="center"/>
          </w:tcPr>
          <w:p w14:paraId="73D20C09" w14:textId="28CF3BBB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250" w:type="dxa"/>
            <w:shd w:val="clear" w:color="auto" w:fill="auto"/>
            <w:noWrap/>
          </w:tcPr>
          <w:p w14:paraId="5C24B53F" w14:textId="56BC16FB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Update Team Wiki</w:t>
            </w:r>
          </w:p>
        </w:tc>
        <w:tc>
          <w:tcPr>
            <w:tcW w:w="2250" w:type="dxa"/>
          </w:tcPr>
          <w:p w14:paraId="074A1505" w14:textId="416E99DE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Team wiki was updated with deliverables such WBS, meeting minutes and iteration plans.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0152035" w14:textId="277D45F6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5815E5C" w14:textId="5B06E1C7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Temuulen/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Gaury</w:t>
            </w:r>
            <w:proofErr w:type="spellEnd"/>
          </w:p>
        </w:tc>
        <w:tc>
          <w:tcPr>
            <w:tcW w:w="1350" w:type="dxa"/>
            <w:vAlign w:val="center"/>
          </w:tcPr>
          <w:p w14:paraId="4F0D9F60" w14:textId="3239AB9B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A8094E" w14:textId="69791FD0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5E10F6" w:rsidRPr="00A64B1D" w14:paraId="24B21807" w14:textId="77777777" w:rsidTr="005E10F6">
        <w:trPr>
          <w:trHeight w:val="255"/>
        </w:trPr>
        <w:tc>
          <w:tcPr>
            <w:tcW w:w="1005" w:type="dxa"/>
            <w:vAlign w:val="center"/>
          </w:tcPr>
          <w:p w14:paraId="71E0DB31" w14:textId="02169E77" w:rsidR="005E10F6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250" w:type="dxa"/>
            <w:shd w:val="clear" w:color="auto" w:fill="auto"/>
            <w:noWrap/>
          </w:tcPr>
          <w:p w14:paraId="5A45DE29" w14:textId="08CA74F4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Create Iteration Plan for team objectives</w:t>
            </w:r>
          </w:p>
        </w:tc>
        <w:tc>
          <w:tcPr>
            <w:tcW w:w="2250" w:type="dxa"/>
          </w:tcPr>
          <w:p w14:paraId="4568B25F" w14:textId="4B6D5223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Iteration plan which addresses objectives of the team side of assessment 2 has been created.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C8FBA6E" w14:textId="0BF1C6DC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0EFF896" w14:textId="44BA7DA9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Temuulen/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Dehemi</w:t>
            </w:r>
            <w:proofErr w:type="spellEnd"/>
          </w:p>
        </w:tc>
        <w:tc>
          <w:tcPr>
            <w:tcW w:w="1350" w:type="dxa"/>
            <w:vAlign w:val="center"/>
          </w:tcPr>
          <w:p w14:paraId="6120582C" w14:textId="66C66BD7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0E38D57" w14:textId="65240BEB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5E10F6" w:rsidRPr="00A64B1D" w14:paraId="5DD649ED" w14:textId="77777777" w:rsidTr="005E10F6">
        <w:trPr>
          <w:trHeight w:val="255"/>
        </w:trPr>
        <w:tc>
          <w:tcPr>
            <w:tcW w:w="1005" w:type="dxa"/>
            <w:vAlign w:val="center"/>
          </w:tcPr>
          <w:p w14:paraId="5E47E20C" w14:textId="37C5DCAF" w:rsidR="005E10F6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lastRenderedPageBreak/>
              <w:t>5.</w:t>
            </w:r>
          </w:p>
        </w:tc>
        <w:tc>
          <w:tcPr>
            <w:tcW w:w="2250" w:type="dxa"/>
            <w:shd w:val="clear" w:color="auto" w:fill="auto"/>
            <w:noWrap/>
          </w:tcPr>
          <w:p w14:paraId="06B7C84C" w14:textId="59F558FB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 w:rsidRPr="0068154B">
              <w:rPr>
                <w:rFonts w:ascii="Arial" w:hAnsi="Arial" w:cs="Arial"/>
                <w:sz w:val="22"/>
                <w:szCs w:val="22"/>
              </w:rPr>
              <w:t>Create Iteration Plan for individual</w:t>
            </w:r>
            <w:r>
              <w:rPr>
                <w:rFonts w:ascii="Arial" w:hAnsi="Arial" w:cs="Arial"/>
                <w:sz w:val="22"/>
                <w:szCs w:val="22"/>
              </w:rPr>
              <w:t xml:space="preserve"> responsibility</w:t>
            </w:r>
          </w:p>
        </w:tc>
        <w:tc>
          <w:tcPr>
            <w:tcW w:w="2250" w:type="dxa"/>
          </w:tcPr>
          <w:p w14:paraId="538BBF3C" w14:textId="75756B8C" w:rsidR="005E10F6" w:rsidRPr="00A64B1D" w:rsidRDefault="005E10F6" w:rsidP="005E10F6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Iteration plan which addresses objectives of the 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individual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 xml:space="preserve"> side of assessment 2 has been created.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3344068" w14:textId="5566AD41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697A6ED" w14:textId="0C30B687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Temuulen/ Kavitha</w:t>
            </w:r>
          </w:p>
        </w:tc>
        <w:tc>
          <w:tcPr>
            <w:tcW w:w="1350" w:type="dxa"/>
            <w:vAlign w:val="center"/>
          </w:tcPr>
          <w:p w14:paraId="32EBC770" w14:textId="420C3F1B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A4ED88D" w14:textId="76E4C952" w:rsidR="005E10F6" w:rsidRPr="00A64B1D" w:rsidRDefault="005E10F6" w:rsidP="005E10F6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</w:tbl>
    <w:p w14:paraId="2DB10FB2" w14:textId="77777777" w:rsidR="005E10F6" w:rsidRDefault="005E10F6" w:rsidP="000245C9">
      <w:pPr>
        <w:pStyle w:val="Heading1"/>
        <w:rPr>
          <w:rFonts w:cs="Arial"/>
        </w:rPr>
      </w:pPr>
    </w:p>
    <w:p w14:paraId="642A6354" w14:textId="02A92304" w:rsidR="000245C9" w:rsidRPr="0068154B" w:rsidRDefault="00C40D04" w:rsidP="000245C9">
      <w:pPr>
        <w:pStyle w:val="Heading1"/>
        <w:rPr>
          <w:rFonts w:cs="Arial"/>
          <w:b w:val="0"/>
        </w:rPr>
      </w:pPr>
      <w:r w:rsidRPr="0068154B">
        <w:rPr>
          <w:rFonts w:cs="Arial"/>
        </w:rPr>
        <w:t>5</w:t>
      </w:r>
      <w:r w:rsidR="000245C9" w:rsidRPr="0068154B">
        <w:rPr>
          <w:rFonts w:cs="Arial"/>
        </w:rPr>
        <w:t>.  Issues</w:t>
      </w:r>
    </w:p>
    <w:p w14:paraId="0C72C4E4" w14:textId="741DE774" w:rsidR="00D8366F" w:rsidRPr="0068154B" w:rsidRDefault="000245C9" w:rsidP="005E10F6">
      <w:pPr>
        <w:pStyle w:val="InfoBlue"/>
        <w:rPr>
          <w:rFonts w:ascii="Arial" w:hAnsi="Arial" w:cs="Arial"/>
        </w:rPr>
      </w:pPr>
      <w:r w:rsidRPr="0068154B">
        <w:rPr>
          <w:rFonts w:ascii="Arial" w:hAnsi="Arial" w:cs="Arial"/>
          <w:vanish w:val="0"/>
        </w:rPr>
        <w:t xml:space="preserve"> 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8366F" w:rsidRPr="005E10F6" w14:paraId="709A62AE" w14:textId="77777777" w:rsidTr="008A4FF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9F81694" w14:textId="77777777" w:rsidR="00D8366F" w:rsidRPr="005E10F6" w:rsidRDefault="00D8366F" w:rsidP="008A4FF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E10F6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86E4A3" w14:textId="77777777" w:rsidR="00D8366F" w:rsidRPr="005E10F6" w:rsidRDefault="00D8366F" w:rsidP="008A4FF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E10F6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FE15E3" w14:textId="77777777" w:rsidR="00D8366F" w:rsidRPr="005E10F6" w:rsidRDefault="00D8366F" w:rsidP="008A4FF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E10F6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8366F" w:rsidRPr="005E10F6" w14:paraId="3470204B" w14:textId="77777777" w:rsidTr="008A4FF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89668" w14:textId="45E5AC27" w:rsidR="00D8366F" w:rsidRPr="005E10F6" w:rsidRDefault="008A4FF7" w:rsidP="008A4FF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issues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14E2" w14:textId="48A8A3A3" w:rsidR="00D8366F" w:rsidRPr="005E10F6" w:rsidRDefault="00D8366F" w:rsidP="008A4FF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FABD" w14:textId="089A76A4" w:rsidR="00D8366F" w:rsidRPr="005E10F6" w:rsidRDefault="008A4FF7" w:rsidP="008A4FF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issues were found during the completion of this iteration plan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C93ABD8" w14:textId="77777777" w:rsidR="00D8366F" w:rsidRPr="0068154B" w:rsidRDefault="00D8366F" w:rsidP="00D8366F">
      <w:pPr>
        <w:rPr>
          <w:rFonts w:ascii="Arial" w:hAnsi="Arial" w:cs="Arial"/>
        </w:rPr>
      </w:pPr>
    </w:p>
    <w:p w14:paraId="58346C10" w14:textId="77777777" w:rsidR="000245C9" w:rsidRPr="0068154B" w:rsidRDefault="000245C9" w:rsidP="000245C9">
      <w:pPr>
        <w:pStyle w:val="Heading1"/>
        <w:rPr>
          <w:rFonts w:cs="Arial"/>
        </w:rPr>
      </w:pPr>
      <w:r w:rsidRPr="0068154B">
        <w:rPr>
          <w:rFonts w:cs="Arial"/>
        </w:rPr>
        <w:t>6.  Assessment</w:t>
      </w:r>
    </w:p>
    <w:p w14:paraId="6E227F8C" w14:textId="29C43D53" w:rsidR="00766B33" w:rsidRPr="0068154B" w:rsidRDefault="00766B33" w:rsidP="000245C9">
      <w:pPr>
        <w:pStyle w:val="InfoBlue"/>
        <w:rPr>
          <w:rFonts w:ascii="Arial" w:hAnsi="Arial" w:cs="Arial"/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5E10F6" w14:paraId="579F2825" w14:textId="77777777">
        <w:tc>
          <w:tcPr>
            <w:tcW w:w="1778" w:type="dxa"/>
          </w:tcPr>
          <w:p w14:paraId="3C84009E" w14:textId="77777777" w:rsidR="00766B33" w:rsidRPr="005E10F6" w:rsidRDefault="00766B33" w:rsidP="001E146F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5E10F6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2F187076" w14:textId="4CDA7E83" w:rsidR="00766B33" w:rsidRPr="005E10F6" w:rsidRDefault="005E10F6" w:rsidP="001E146F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Iteration plan for team objectives</w:t>
            </w:r>
            <w:r w:rsidR="008A4FF7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of assessment 2 - static review</w:t>
            </w:r>
          </w:p>
        </w:tc>
      </w:tr>
      <w:tr w:rsidR="00766B33" w:rsidRPr="005E10F6" w14:paraId="50E48253" w14:textId="77777777">
        <w:tc>
          <w:tcPr>
            <w:tcW w:w="1778" w:type="dxa"/>
          </w:tcPr>
          <w:p w14:paraId="0FD40603" w14:textId="77777777" w:rsidR="00766B33" w:rsidRPr="005E10F6" w:rsidRDefault="00766B33" w:rsidP="001E146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E10F6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53F74A26" w14:textId="08EB32BB" w:rsidR="00766B33" w:rsidRPr="005E10F6" w:rsidRDefault="005E10F6" w:rsidP="001E146F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 w:rsidRPr="005E10F6">
              <w:rPr>
                <w:rFonts w:ascii="Arial" w:hAnsi="Arial" w:cs="Arial"/>
                <w:iCs/>
                <w:sz w:val="22"/>
                <w:szCs w:val="22"/>
              </w:rPr>
              <w:t>28/08/2021</w:t>
            </w:r>
          </w:p>
        </w:tc>
      </w:tr>
      <w:tr w:rsidR="00766B33" w:rsidRPr="005E10F6" w14:paraId="0991BFCA" w14:textId="77777777">
        <w:tc>
          <w:tcPr>
            <w:tcW w:w="1778" w:type="dxa"/>
          </w:tcPr>
          <w:p w14:paraId="696880EB" w14:textId="77777777" w:rsidR="00766B33" w:rsidRPr="005E10F6" w:rsidRDefault="00766B33" w:rsidP="001E146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E10F6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49F37446" w14:textId="77777777" w:rsidR="00766B33" w:rsidRPr="005E10F6" w:rsidRDefault="005E10F6" w:rsidP="005E10F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 w:rsidRPr="005E10F6">
              <w:rPr>
                <w:rFonts w:ascii="Arial" w:hAnsi="Arial" w:cs="Arial"/>
                <w:iCs/>
                <w:sz w:val="22"/>
                <w:szCs w:val="22"/>
              </w:rPr>
              <w:t>Temuulen</w:t>
            </w:r>
          </w:p>
          <w:p w14:paraId="6C9A3F20" w14:textId="77777777" w:rsidR="005E10F6" w:rsidRPr="005E10F6" w:rsidRDefault="005E10F6" w:rsidP="005E10F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5E10F6">
              <w:rPr>
                <w:rFonts w:ascii="Arial" w:hAnsi="Arial" w:cs="Arial"/>
                <w:iCs/>
                <w:sz w:val="22"/>
                <w:szCs w:val="22"/>
              </w:rPr>
              <w:t>Gaury</w:t>
            </w:r>
            <w:proofErr w:type="spellEnd"/>
          </w:p>
          <w:p w14:paraId="0EB75366" w14:textId="77777777" w:rsidR="005E10F6" w:rsidRPr="005E10F6" w:rsidRDefault="005E10F6" w:rsidP="005E10F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5E10F6">
              <w:rPr>
                <w:rFonts w:ascii="Arial" w:hAnsi="Arial" w:cs="Arial"/>
                <w:iCs/>
                <w:sz w:val="22"/>
                <w:szCs w:val="22"/>
              </w:rPr>
              <w:t>Dehemi</w:t>
            </w:r>
            <w:proofErr w:type="spellEnd"/>
          </w:p>
          <w:p w14:paraId="69269E3F" w14:textId="35F5BF23" w:rsidR="005E10F6" w:rsidRPr="005E10F6" w:rsidRDefault="005E10F6" w:rsidP="005E10F6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 w:rsidRPr="005E10F6">
              <w:rPr>
                <w:rFonts w:ascii="Arial" w:hAnsi="Arial" w:cs="Arial"/>
                <w:iCs/>
                <w:sz w:val="22"/>
                <w:szCs w:val="22"/>
              </w:rPr>
              <w:t>Kavitha</w:t>
            </w:r>
          </w:p>
        </w:tc>
      </w:tr>
      <w:tr w:rsidR="00766B33" w:rsidRPr="005E10F6" w14:paraId="504FF7FD" w14:textId="77777777">
        <w:tc>
          <w:tcPr>
            <w:tcW w:w="1778" w:type="dxa"/>
          </w:tcPr>
          <w:p w14:paraId="37776740" w14:textId="77777777" w:rsidR="00766B33" w:rsidRPr="005E10F6" w:rsidRDefault="00766B33" w:rsidP="001E146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E10F6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7AC0C4EF" w14:textId="3DCCB2EF" w:rsidR="00766B33" w:rsidRPr="005E10F6" w:rsidRDefault="008A4FF7" w:rsidP="001E146F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</w:tc>
      </w:tr>
    </w:tbl>
    <w:p w14:paraId="26E985CB" w14:textId="77777777" w:rsidR="00766B33" w:rsidRPr="0068154B" w:rsidRDefault="00766B33" w:rsidP="00766B33">
      <w:pPr>
        <w:rPr>
          <w:rFonts w:ascii="Arial" w:hAnsi="Arial" w:cs="Arial"/>
        </w:rPr>
      </w:pPr>
    </w:p>
    <w:p w14:paraId="67BE9143" w14:textId="77777777" w:rsidR="00766B33" w:rsidRPr="0068154B" w:rsidRDefault="00766B33" w:rsidP="005F5C34">
      <w:pPr>
        <w:pStyle w:val="Heading2"/>
        <w:numPr>
          <w:ilvl w:val="0"/>
          <w:numId w:val="30"/>
        </w:numPr>
        <w:rPr>
          <w:rFonts w:cs="Arial"/>
        </w:rPr>
      </w:pPr>
      <w:r w:rsidRPr="0068154B">
        <w:rPr>
          <w:rFonts w:cs="Arial"/>
        </w:rPr>
        <w:t xml:space="preserve">Assessment against </w:t>
      </w:r>
      <w:r w:rsidR="005F5C34" w:rsidRPr="0068154B">
        <w:rPr>
          <w:rFonts w:cs="Arial"/>
        </w:rPr>
        <w:t>o</w:t>
      </w:r>
      <w:r w:rsidRPr="0068154B">
        <w:rPr>
          <w:rFonts w:cs="Arial"/>
        </w:rPr>
        <w:t>bjectives</w:t>
      </w:r>
    </w:p>
    <w:p w14:paraId="14D7B359" w14:textId="309DDF2F" w:rsidR="00766B33" w:rsidRPr="008A4FF7" w:rsidRDefault="008A4FF7" w:rsidP="008A4FF7">
      <w:pPr>
        <w:pStyle w:val="InfoBluelistitem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This iteration plan was made to address the team objectives of assessment 2 – static review. All the deliverables found in this iteration plan has been completed.</w:t>
      </w:r>
    </w:p>
    <w:p w14:paraId="2CB1DC2C" w14:textId="77777777" w:rsidR="00766B33" w:rsidRPr="0068154B" w:rsidRDefault="00766B33" w:rsidP="005F5C34">
      <w:pPr>
        <w:pStyle w:val="Heading2"/>
        <w:numPr>
          <w:ilvl w:val="0"/>
          <w:numId w:val="29"/>
        </w:numPr>
        <w:rPr>
          <w:rFonts w:cs="Arial"/>
        </w:rPr>
      </w:pPr>
      <w:r w:rsidRPr="0068154B">
        <w:rPr>
          <w:rFonts w:cs="Arial"/>
        </w:rPr>
        <w:t xml:space="preserve">Other </w:t>
      </w:r>
      <w:r w:rsidR="005F5C34" w:rsidRPr="0068154B">
        <w:rPr>
          <w:rFonts w:cs="Arial"/>
        </w:rPr>
        <w:t>c</w:t>
      </w:r>
      <w:r w:rsidRPr="0068154B">
        <w:rPr>
          <w:rFonts w:cs="Arial"/>
        </w:rPr>
        <w:t xml:space="preserve">oncerns and </w:t>
      </w:r>
      <w:r w:rsidR="005F5C34" w:rsidRPr="0068154B">
        <w:rPr>
          <w:rFonts w:cs="Arial"/>
        </w:rPr>
        <w:t>d</w:t>
      </w:r>
      <w:r w:rsidRPr="0068154B">
        <w:rPr>
          <w:rFonts w:cs="Arial"/>
        </w:rPr>
        <w:t>eviations</w:t>
      </w:r>
    </w:p>
    <w:p w14:paraId="3E584D1D" w14:textId="053DCA13" w:rsidR="00766B33" w:rsidRPr="004D348F" w:rsidRDefault="004D348F" w:rsidP="001E146F">
      <w:pPr>
        <w:pStyle w:val="InfoBluelistitem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During the completion of this iteration plan, all deliverables were completed on schedule and no issues or alternations were found.</w:t>
      </w:r>
    </w:p>
    <w:sectPr w:rsidR="00766B33" w:rsidRPr="004D348F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24F1" w14:textId="77777777" w:rsidR="00506149" w:rsidRDefault="00506149">
      <w:r>
        <w:separator/>
      </w:r>
    </w:p>
  </w:endnote>
  <w:endnote w:type="continuationSeparator" w:id="0">
    <w:p w14:paraId="5F7B0807" w14:textId="77777777" w:rsidR="00506149" w:rsidRDefault="0050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7810" w14:textId="77777777" w:rsidR="00506149" w:rsidRDefault="00506149">
      <w:r>
        <w:separator/>
      </w:r>
    </w:p>
  </w:footnote>
  <w:footnote w:type="continuationSeparator" w:id="0">
    <w:p w14:paraId="1CD8B519" w14:textId="77777777" w:rsidR="00506149" w:rsidRDefault="0050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E32E2B"/>
    <w:multiLevelType w:val="hybridMultilevel"/>
    <w:tmpl w:val="9676A130"/>
    <w:lvl w:ilvl="0" w:tplc="228CCF5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B4980"/>
    <w:multiLevelType w:val="hybridMultilevel"/>
    <w:tmpl w:val="EC704908"/>
    <w:lvl w:ilvl="0" w:tplc="228CC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F6778F5"/>
    <w:multiLevelType w:val="hybridMultilevel"/>
    <w:tmpl w:val="43F6A30A"/>
    <w:lvl w:ilvl="0" w:tplc="228CCF5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6"/>
  </w:num>
  <w:num w:numId="12">
    <w:abstractNumId w:val="14"/>
  </w:num>
  <w:num w:numId="13">
    <w:abstractNumId w:val="34"/>
  </w:num>
  <w:num w:numId="14">
    <w:abstractNumId w:val="13"/>
  </w:num>
  <w:num w:numId="15">
    <w:abstractNumId w:val="6"/>
  </w:num>
  <w:num w:numId="16">
    <w:abstractNumId w:val="33"/>
  </w:num>
  <w:num w:numId="17">
    <w:abstractNumId w:val="22"/>
  </w:num>
  <w:num w:numId="18">
    <w:abstractNumId w:val="9"/>
  </w:num>
  <w:num w:numId="19">
    <w:abstractNumId w:val="18"/>
  </w:num>
  <w:num w:numId="20">
    <w:abstractNumId w:val="11"/>
  </w:num>
  <w:num w:numId="21">
    <w:abstractNumId w:val="32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8"/>
  </w:num>
  <w:num w:numId="41">
    <w:abstractNumId w:val="5"/>
  </w:num>
  <w:num w:numId="42">
    <w:abstractNumId w:val="3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265D0"/>
    <w:rsid w:val="000561FC"/>
    <w:rsid w:val="00083367"/>
    <w:rsid w:val="000B6D46"/>
    <w:rsid w:val="00170DD9"/>
    <w:rsid w:val="00176824"/>
    <w:rsid w:val="001D2005"/>
    <w:rsid w:val="001E146F"/>
    <w:rsid w:val="00241C30"/>
    <w:rsid w:val="00256BE5"/>
    <w:rsid w:val="003C7438"/>
    <w:rsid w:val="003D20BC"/>
    <w:rsid w:val="00420569"/>
    <w:rsid w:val="00483E1C"/>
    <w:rsid w:val="004D348F"/>
    <w:rsid w:val="004D621B"/>
    <w:rsid w:val="004E307A"/>
    <w:rsid w:val="00506149"/>
    <w:rsid w:val="005E10F6"/>
    <w:rsid w:val="005F5C34"/>
    <w:rsid w:val="00612E0C"/>
    <w:rsid w:val="00676232"/>
    <w:rsid w:val="0068154B"/>
    <w:rsid w:val="00766B33"/>
    <w:rsid w:val="007733E8"/>
    <w:rsid w:val="008004B6"/>
    <w:rsid w:val="00830351"/>
    <w:rsid w:val="008A4D87"/>
    <w:rsid w:val="008A4FF7"/>
    <w:rsid w:val="009367DD"/>
    <w:rsid w:val="00977FFC"/>
    <w:rsid w:val="00997DEA"/>
    <w:rsid w:val="009D6937"/>
    <w:rsid w:val="00A15332"/>
    <w:rsid w:val="00A31804"/>
    <w:rsid w:val="00A64B1D"/>
    <w:rsid w:val="00AB4260"/>
    <w:rsid w:val="00AC5C10"/>
    <w:rsid w:val="00B5408F"/>
    <w:rsid w:val="00B62EF7"/>
    <w:rsid w:val="00B7002B"/>
    <w:rsid w:val="00B82C70"/>
    <w:rsid w:val="00BB2A09"/>
    <w:rsid w:val="00C111A2"/>
    <w:rsid w:val="00C40D04"/>
    <w:rsid w:val="00C55459"/>
    <w:rsid w:val="00C72CDA"/>
    <w:rsid w:val="00C93D0D"/>
    <w:rsid w:val="00CB4A37"/>
    <w:rsid w:val="00CB6835"/>
    <w:rsid w:val="00D1755E"/>
    <w:rsid w:val="00D8366F"/>
    <w:rsid w:val="00DA69EB"/>
    <w:rsid w:val="00DB3AE9"/>
    <w:rsid w:val="00E46945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43618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391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Temuulen Tsengel</cp:lastModifiedBy>
  <cp:revision>6</cp:revision>
  <cp:lastPrinted>1899-12-31T14:00:00Z</cp:lastPrinted>
  <dcterms:created xsi:type="dcterms:W3CDTF">2020-07-15T08:24:00Z</dcterms:created>
  <dcterms:modified xsi:type="dcterms:W3CDTF">2021-08-27T07:54:00Z</dcterms:modified>
</cp:coreProperties>
</file>